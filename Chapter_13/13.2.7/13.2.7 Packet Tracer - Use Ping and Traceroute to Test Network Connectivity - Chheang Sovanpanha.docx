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8EF75" w14:textId="067CE058" w:rsidR="002B5BD3" w:rsidRDefault="002B5BD3" w:rsidP="00E31A44">
      <w:pPr>
        <w:pStyle w:val="Title"/>
        <w:rPr>
          <w:b w:val="0"/>
          <w:color w:val="EE0000"/>
        </w:rPr>
      </w:pPr>
      <w:r>
        <w:rPr>
          <w:b w:val="0"/>
          <w:color w:val="EE0000"/>
        </w:rPr>
        <w:t>Name: Chheang Sovanpanha</w:t>
      </w:r>
    </w:p>
    <w:p w14:paraId="3C82D7A8" w14:textId="6AD370BD" w:rsidR="004D36D7" w:rsidRPr="00FD4A68" w:rsidRDefault="00000000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02980EB1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2E0346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E87D62" w:rsidRDefault="002E0346" w:rsidP="002E0346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E87D62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47A0A2BE" w:rsidR="002E0346" w:rsidRPr="002B5BD3" w:rsidRDefault="002B5BD3" w:rsidP="005939AB">
            <w:pPr>
              <w:pStyle w:val="ConfigWindow"/>
              <w:rPr>
                <w:color w:val="FF0000"/>
                <w:sz w:val="20"/>
                <w:szCs w:val="52"/>
              </w:rPr>
            </w:pPr>
            <w:r>
              <w:rPr>
                <w:color w:val="FF0000"/>
                <w:sz w:val="20"/>
                <w:szCs w:val="52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78C92086" w:rsidR="002E0346" w:rsidRPr="002B5BD3" w:rsidRDefault="002B5BD3" w:rsidP="005939AB">
            <w:pPr>
              <w:pStyle w:val="ConfigWindow"/>
              <w:rPr>
                <w:color w:val="FF0000"/>
                <w:sz w:val="20"/>
                <w:szCs w:val="52"/>
              </w:rPr>
            </w:pPr>
            <w:r>
              <w:rPr>
                <w:color w:val="FF0000"/>
                <w:sz w:val="20"/>
                <w:szCs w:val="52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202E791B" w:rsidR="002E0346" w:rsidRPr="002B5BD3" w:rsidRDefault="002B5BD3" w:rsidP="005939AB">
            <w:pPr>
              <w:pStyle w:val="ConfigWindow"/>
              <w:rPr>
                <w:color w:val="FF0000"/>
                <w:sz w:val="20"/>
                <w:szCs w:val="52"/>
              </w:rPr>
            </w:pPr>
            <w:r>
              <w:rPr>
                <w:color w:val="FF0000"/>
                <w:sz w:val="20"/>
                <w:szCs w:val="52"/>
              </w:rPr>
              <w:t>10.10.1.97</w:t>
            </w:r>
          </w:p>
        </w:tc>
      </w:tr>
      <w:tr w:rsidR="002E0346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Default="002E0346" w:rsidP="002E0346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3895CD0F" w:rsidR="002E0346" w:rsidRPr="002B5BD3" w:rsidRDefault="00430305" w:rsidP="005939AB">
            <w:pPr>
              <w:pStyle w:val="ConfigWindow"/>
              <w:rPr>
                <w:color w:val="FF0000"/>
                <w:sz w:val="20"/>
                <w:szCs w:val="52"/>
              </w:rPr>
            </w:pPr>
            <w:r>
              <w:rPr>
                <w:color w:val="FF0000"/>
                <w:sz w:val="20"/>
                <w:szCs w:val="52"/>
              </w:rPr>
              <w:t>2001:db8:1:1::2/64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5D274D37" w:rsidR="002E0346" w:rsidRPr="002B5BD3" w:rsidRDefault="00430305" w:rsidP="005939AB">
            <w:pPr>
              <w:pStyle w:val="ConfigWindow"/>
              <w:rPr>
                <w:color w:val="FF0000"/>
                <w:sz w:val="20"/>
                <w:szCs w:val="52"/>
              </w:rPr>
            </w:pPr>
            <w:r>
              <w:rPr>
                <w:color w:val="FF0000"/>
                <w:sz w:val="20"/>
                <w:szCs w:val="52"/>
              </w:rPr>
              <w:t>fe80::1</w:t>
            </w:r>
          </w:p>
        </w:tc>
      </w:tr>
      <w:tr w:rsidR="002E0346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E87D62" w:rsidRDefault="002E0346" w:rsidP="002E0346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76B72688" w:rsidR="002E0346" w:rsidRPr="002B5BD3" w:rsidRDefault="002B5BD3" w:rsidP="005939AB">
            <w:pPr>
              <w:pStyle w:val="ConfigWindow"/>
              <w:rPr>
                <w:color w:val="FF0000"/>
                <w:sz w:val="20"/>
                <w:szCs w:val="52"/>
              </w:rPr>
            </w:pPr>
            <w:r>
              <w:rPr>
                <w:color w:val="FF0000"/>
                <w:sz w:val="20"/>
                <w:szCs w:val="52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620A7793" w:rsidR="002E0346" w:rsidRPr="002B5BD3" w:rsidRDefault="002B5BD3" w:rsidP="005939AB">
            <w:pPr>
              <w:pStyle w:val="ConfigWindow"/>
              <w:rPr>
                <w:color w:val="FF0000"/>
                <w:sz w:val="20"/>
                <w:szCs w:val="52"/>
              </w:rPr>
            </w:pPr>
            <w:r>
              <w:rPr>
                <w:color w:val="FF0000"/>
                <w:sz w:val="20"/>
                <w:szCs w:val="52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6F07CB45" w:rsidR="002E0346" w:rsidRPr="002B5BD3" w:rsidRDefault="002B5BD3" w:rsidP="005939AB">
            <w:pPr>
              <w:pStyle w:val="ConfigWindow"/>
              <w:rPr>
                <w:color w:val="FF0000"/>
                <w:sz w:val="20"/>
                <w:szCs w:val="52"/>
              </w:rPr>
            </w:pPr>
            <w:r>
              <w:rPr>
                <w:color w:val="FF0000"/>
                <w:sz w:val="20"/>
                <w:szCs w:val="52"/>
              </w:rPr>
              <w:t>10.10.1.17</w:t>
            </w:r>
          </w:p>
        </w:tc>
      </w:tr>
      <w:tr w:rsidR="002E0346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Default="002E0346" w:rsidP="002E0346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21D57964" w:rsidR="002E0346" w:rsidRPr="002B5BD3" w:rsidRDefault="00430305" w:rsidP="005939AB">
            <w:pPr>
              <w:pStyle w:val="ConfigWindow"/>
              <w:rPr>
                <w:color w:val="FF0000"/>
                <w:sz w:val="20"/>
                <w:szCs w:val="52"/>
              </w:rPr>
            </w:pPr>
            <w:r>
              <w:rPr>
                <w:color w:val="FF0000"/>
                <w:sz w:val="20"/>
                <w:szCs w:val="52"/>
              </w:rPr>
              <w:t>2001:db8:1:4::2/64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76B46C17" w:rsidR="002E0346" w:rsidRPr="002B5BD3" w:rsidRDefault="00430305" w:rsidP="005939AB">
            <w:pPr>
              <w:pStyle w:val="ConfigWindow"/>
              <w:rPr>
                <w:color w:val="FF0000"/>
                <w:sz w:val="20"/>
                <w:szCs w:val="52"/>
              </w:rPr>
            </w:pPr>
            <w:r>
              <w:rPr>
                <w:color w:val="FF0000"/>
                <w:sz w:val="20"/>
                <w:szCs w:val="52"/>
              </w:rPr>
              <w:t>fe80::2</w:t>
            </w:r>
          </w:p>
        </w:tc>
      </w:tr>
    </w:tbl>
    <w:p w14:paraId="35DE3913" w14:textId="77777777"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14:paraId="294059E2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24C4ED9F" w14:textId="77777777" w:rsidR="00E31A44" w:rsidRDefault="00E31A44" w:rsidP="00E31A44">
      <w:pPr>
        <w:pStyle w:val="BodyTextL25Bold"/>
      </w:pPr>
      <w:r>
        <w:t>Part 2: Test and Restore IPv6 Connectivity</w:t>
      </w:r>
    </w:p>
    <w:p w14:paraId="31DCC148" w14:textId="77777777" w:rsidR="00E31A44" w:rsidRDefault="00E31A44" w:rsidP="0093296A">
      <w:pPr>
        <w:pStyle w:val="Heading1"/>
      </w:pPr>
      <w:r>
        <w:t>Scenario</w:t>
      </w:r>
    </w:p>
    <w:p w14:paraId="7CEFBCCC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49692E5C" w14:textId="77777777" w:rsidR="0093296A" w:rsidRDefault="0093296A" w:rsidP="0093296A">
      <w:pPr>
        <w:pStyle w:val="Heading1"/>
      </w:pPr>
      <w:r>
        <w:lastRenderedPageBreak/>
        <w:t>Instructions</w:t>
      </w:r>
    </w:p>
    <w:p w14:paraId="63246CF7" w14:textId="77777777" w:rsidR="00E31A44" w:rsidRDefault="00E31A44" w:rsidP="0093296A">
      <w:pPr>
        <w:pStyle w:val="Heading2"/>
      </w:pPr>
      <w:r w:rsidRPr="00D6234C">
        <w:t>Test and Restore IPv4 Connectivity</w:t>
      </w:r>
    </w:p>
    <w:p w14:paraId="07752F01" w14:textId="77777777"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453EB73C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2086572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728886C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906986A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D11D3AE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5CDC36D" w14:textId="77777777"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14:paraId="6AFDCD79" w14:textId="77777777"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25C09431" w14:textId="77777777" w:rsidR="0093296A" w:rsidRDefault="0093296A" w:rsidP="0093296A">
      <w:pPr>
        <w:pStyle w:val="Heading4"/>
      </w:pPr>
      <w:r>
        <w:t>Question:</w:t>
      </w:r>
    </w:p>
    <w:p w14:paraId="6801F1B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2DA3ECFA" w14:textId="68A4F434" w:rsidR="0093296A" w:rsidRPr="002B5BD3" w:rsidRDefault="002B5BD3" w:rsidP="0093296A">
      <w:pPr>
        <w:pStyle w:val="AnswerLineL50"/>
        <w:rPr>
          <w:color w:val="FF0000"/>
        </w:rPr>
      </w:pPr>
      <w:r>
        <w:rPr>
          <w:color w:val="FF0000"/>
        </w:rPr>
        <w:t>10.10.1.97</w:t>
      </w:r>
    </w:p>
    <w:p w14:paraId="04C6FC54" w14:textId="77777777" w:rsidR="00E31A44" w:rsidRDefault="00E31A44" w:rsidP="0093296A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7C4336B2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39963D3B" w14:textId="77777777" w:rsidR="0093296A" w:rsidRDefault="0093296A" w:rsidP="0093296A">
      <w:pPr>
        <w:pStyle w:val="Heading4"/>
      </w:pPr>
      <w:r>
        <w:t>Question:</w:t>
      </w:r>
    </w:p>
    <w:p w14:paraId="53B7CFE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4DB0D2F3" w14:textId="7AFC8135" w:rsidR="0093296A" w:rsidRPr="002B5BD3" w:rsidRDefault="002B5BD3" w:rsidP="0093296A">
      <w:pPr>
        <w:pStyle w:val="AnswerLineL50"/>
        <w:rPr>
          <w:color w:val="FF0000"/>
        </w:rPr>
      </w:pPr>
      <w:r>
        <w:rPr>
          <w:color w:val="FF0000"/>
        </w:rPr>
        <w:t xml:space="preserve">10.10.1.17 </w:t>
      </w:r>
    </w:p>
    <w:p w14:paraId="139986ED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5B4B92EC" w14:textId="038D5035" w:rsidR="00290231" w:rsidRDefault="00290231" w:rsidP="00290231">
      <w:pPr>
        <w:pStyle w:val="ConfigWindow"/>
      </w:pPr>
      <w:r>
        <w:t>Open configuration window</w:t>
      </w:r>
    </w:p>
    <w:p w14:paraId="7D505EB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F4EA3C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Default="0093296A" w:rsidP="0093296A">
      <w:pPr>
        <w:pStyle w:val="Heading4"/>
      </w:pPr>
      <w:r>
        <w:t>Question:</w:t>
      </w:r>
    </w:p>
    <w:p w14:paraId="6F1B1A37" w14:textId="77777777" w:rsidR="0093296A" w:rsidRDefault="00E31A44" w:rsidP="0093296A">
      <w:pPr>
        <w:pStyle w:val="BodyTextL50"/>
        <w:spacing w:before="0"/>
      </w:pPr>
      <w:r>
        <w:t>What is the other?</w:t>
      </w:r>
    </w:p>
    <w:p w14:paraId="7DC9A923" w14:textId="69A08933" w:rsidR="0093296A" w:rsidRDefault="002B5BD3" w:rsidP="0093296A">
      <w:pPr>
        <w:pStyle w:val="AnswerLineL50"/>
      </w:pPr>
      <w:r>
        <w:rPr>
          <w:color w:val="FF0000"/>
        </w:rPr>
        <w:t>10.10.1.6</w:t>
      </w:r>
    </w:p>
    <w:p w14:paraId="3C6A98FA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14:paraId="607B92FF" w14:textId="77777777" w:rsidR="0093296A" w:rsidRDefault="0093296A" w:rsidP="0093296A">
      <w:pPr>
        <w:pStyle w:val="Heading4"/>
      </w:pPr>
      <w:r>
        <w:t>Question:</w:t>
      </w:r>
    </w:p>
    <w:p w14:paraId="7FC33B37" w14:textId="77777777" w:rsidR="0093296A" w:rsidRDefault="00E31A44" w:rsidP="0093296A">
      <w:pPr>
        <w:pStyle w:val="BodyTextL50"/>
        <w:spacing w:before="0"/>
      </w:pPr>
      <w:r>
        <w:t>What are they?</w:t>
      </w:r>
    </w:p>
    <w:p w14:paraId="7FC3B379" w14:textId="207E4D3E" w:rsidR="0093296A" w:rsidRPr="00835CF1" w:rsidRDefault="00835CF1" w:rsidP="0093296A">
      <w:pPr>
        <w:pStyle w:val="BodyTextL5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10.10.1.4/30 and 10.10.1.6/32</w:t>
      </w:r>
    </w:p>
    <w:p w14:paraId="11C92AF6" w14:textId="77777777" w:rsidR="0093296A" w:rsidRDefault="00E31A44" w:rsidP="0093296A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</w:p>
    <w:p w14:paraId="0F7F9EDB" w14:textId="77777777" w:rsidR="00835CF1" w:rsidRDefault="00835CF1" w:rsidP="00835CF1">
      <w:pPr>
        <w:pStyle w:val="AnswerLineL50"/>
        <w:rPr>
          <w:color w:val="FF0000"/>
        </w:rPr>
      </w:pPr>
      <w:r>
        <w:rPr>
          <w:color w:val="FF0000"/>
        </w:rPr>
        <w:t>-10.10.1.10</w:t>
      </w:r>
    </w:p>
    <w:p w14:paraId="486E0B7C" w14:textId="58E2A12F" w:rsidR="00835CF1" w:rsidRPr="00835CF1" w:rsidRDefault="00835CF1" w:rsidP="00835CF1">
      <w:pPr>
        <w:pStyle w:val="AnswerLineL50"/>
        <w:rPr>
          <w:color w:val="FF0000"/>
        </w:rPr>
      </w:pPr>
      <w:r>
        <w:rPr>
          <w:color w:val="FF0000"/>
        </w:rPr>
        <w:t>-10.10.1.8/30 and 10.10.1.10/32</w:t>
      </w:r>
    </w:p>
    <w:p w14:paraId="4924A8F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14:paraId="1E731D0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</w:t>
      </w:r>
      <w:r w:rsidR="0093296A">
        <w:t>nd and record your addresses.</w:t>
      </w:r>
    </w:p>
    <w:p w14:paraId="412D0403" w14:textId="4CA79914" w:rsidR="0093296A" w:rsidRPr="00835CF1" w:rsidRDefault="00835CF1" w:rsidP="0093296A">
      <w:pPr>
        <w:pStyle w:val="AnswerLineL50"/>
        <w:rPr>
          <w:color w:val="FF0000"/>
        </w:rPr>
      </w:pPr>
      <w:r>
        <w:rPr>
          <w:color w:val="FF0000"/>
        </w:rPr>
        <w:t>10.10.1.2 and 10.10.1.9</w:t>
      </w:r>
    </w:p>
    <w:p w14:paraId="76FFAD98" w14:textId="77777777" w:rsidR="00E31A44" w:rsidRDefault="00E31A44" w:rsidP="00290231">
      <w:pPr>
        <w:pStyle w:val="SubStepAlpha"/>
      </w:pPr>
      <w:r>
        <w:t>Run more tests if it helps visualize the prob</w:t>
      </w:r>
      <w:r w:rsidRPr="0093296A">
        <w:t>l</w:t>
      </w:r>
      <w:r>
        <w:t>em. Simulation mode is available.</w:t>
      </w:r>
    </w:p>
    <w:p w14:paraId="49B39D80" w14:textId="06A6AEA0" w:rsidR="00290231" w:rsidRDefault="00290231" w:rsidP="00290231">
      <w:pPr>
        <w:pStyle w:val="ConfigWindow"/>
      </w:pPr>
      <w:r>
        <w:t>Close configuration window</w:t>
      </w:r>
    </w:p>
    <w:p w14:paraId="0AAE05F4" w14:textId="77777777" w:rsidR="00E31A44" w:rsidRDefault="00E31A44" w:rsidP="00290231">
      <w:pPr>
        <w:pStyle w:val="Heading3"/>
        <w:spacing w:before="120"/>
      </w:pPr>
      <w:r>
        <w:lastRenderedPageBreak/>
        <w:t>Propose a solution to solve the problem</w:t>
      </w:r>
      <w:r w:rsidRPr="00F9482F">
        <w:t>.</w:t>
      </w:r>
    </w:p>
    <w:p w14:paraId="51271BEF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646785CD" w14:textId="77777777" w:rsidR="00290231" w:rsidRDefault="00290231" w:rsidP="00290231">
      <w:pPr>
        <w:pStyle w:val="Heading4"/>
      </w:pPr>
      <w:r>
        <w:t>Question:</w:t>
      </w:r>
    </w:p>
    <w:p w14:paraId="7284EB7A" w14:textId="77777777" w:rsidR="00290231" w:rsidRDefault="00E31A44" w:rsidP="00290231">
      <w:pPr>
        <w:pStyle w:val="BodyTextL50"/>
        <w:spacing w:before="0"/>
      </w:pPr>
      <w:r>
        <w:t>What is the error?</w:t>
      </w:r>
    </w:p>
    <w:p w14:paraId="704A97A3" w14:textId="68ECC616" w:rsidR="00290231" w:rsidRPr="00835CF1" w:rsidRDefault="00835CF1" w:rsidP="00290231">
      <w:pPr>
        <w:pStyle w:val="AnswerLineL50"/>
        <w:rPr>
          <w:color w:val="FF0000"/>
        </w:rPr>
      </w:pPr>
      <w:r>
        <w:rPr>
          <w:color w:val="FF0000"/>
        </w:rPr>
        <w:t>S0/0/0 on R2 wrong IP address.</w:t>
      </w:r>
    </w:p>
    <w:p w14:paraId="78A82CD7" w14:textId="77777777" w:rsidR="00290231" w:rsidRDefault="00E31A44" w:rsidP="00290231">
      <w:pPr>
        <w:pStyle w:val="BodyTextL50"/>
      </w:pPr>
      <w:r>
        <w:t>What solution would you propose to correct the problem?</w:t>
      </w:r>
    </w:p>
    <w:p w14:paraId="66CD3235" w14:textId="3897A8CF" w:rsidR="00290231" w:rsidRPr="00835CF1" w:rsidRDefault="00835CF1" w:rsidP="00290231">
      <w:pPr>
        <w:pStyle w:val="BodyTextL5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Configure the correct IP address </w:t>
      </w:r>
      <w:r w:rsidR="00430305">
        <w:rPr>
          <w:b/>
          <w:bCs/>
          <w:i/>
          <w:iCs/>
          <w:color w:val="FF0000"/>
        </w:rPr>
        <w:t>on R2’s S0/0/0(10.10.1.5).</w:t>
      </w:r>
    </w:p>
    <w:p w14:paraId="690C1011" w14:textId="77777777" w:rsidR="00E31A44" w:rsidRDefault="00E31A44" w:rsidP="00E31A44">
      <w:pPr>
        <w:pStyle w:val="Heading3"/>
      </w:pPr>
      <w:r w:rsidRPr="00F9482F">
        <w:t>Implement the plan.</w:t>
      </w:r>
    </w:p>
    <w:p w14:paraId="0ED13CD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0C179D5C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00FC8E1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73E2EC21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6389928B" w14:textId="77777777" w:rsidR="00290231" w:rsidRDefault="00290231" w:rsidP="00290231">
      <w:pPr>
        <w:pStyle w:val="Heading4"/>
      </w:pPr>
      <w:r>
        <w:t>Question:</w:t>
      </w:r>
    </w:p>
    <w:p w14:paraId="2FC7BABC" w14:textId="77777777" w:rsidR="00290231" w:rsidRDefault="00E31A44" w:rsidP="00290231">
      <w:pPr>
        <w:pStyle w:val="BodyTextL50"/>
        <w:spacing w:before="0"/>
      </w:pPr>
      <w:r>
        <w:t>Is the problem resolved?</w:t>
      </w:r>
    </w:p>
    <w:p w14:paraId="1C5388C7" w14:textId="56DA81B9" w:rsidR="00290231" w:rsidRDefault="00430305" w:rsidP="00290231">
      <w:pPr>
        <w:pStyle w:val="AnswerLineL50"/>
      </w:pPr>
      <w:r>
        <w:rPr>
          <w:color w:val="FF0000"/>
        </w:rPr>
        <w:t xml:space="preserve">Yes, it </w:t>
      </w:r>
      <w:proofErr w:type="gramStart"/>
      <w:r>
        <w:rPr>
          <w:color w:val="FF0000"/>
        </w:rPr>
        <w:t>is.</w:t>
      </w:r>
      <w:r w:rsidR="00290231">
        <w:t>.</w:t>
      </w:r>
      <w:proofErr w:type="gramEnd"/>
    </w:p>
    <w:p w14:paraId="4BB302E6" w14:textId="77777777" w:rsidR="00E31A44" w:rsidRDefault="00E31A44" w:rsidP="00E31A44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2D830BC5" w14:textId="77777777" w:rsidR="00E31A44" w:rsidRDefault="00E31A44" w:rsidP="00E31A44">
      <w:pPr>
        <w:pStyle w:val="Heading2"/>
      </w:pPr>
      <w:r w:rsidRPr="00D6234C">
        <w:t>Test and Restore IPv6 Connectivity</w:t>
      </w:r>
    </w:p>
    <w:p w14:paraId="176752B8" w14:textId="77777777" w:rsidR="00E31A44" w:rsidRDefault="00E31A44" w:rsidP="00145DA5">
      <w:pPr>
        <w:pStyle w:val="Heading3"/>
      </w:pPr>
      <w:r>
        <w:t>Use ip</w:t>
      </w:r>
      <w:r w:rsidRPr="00F9482F">
        <w:t>v6config and ping to verify connectivity.</w:t>
      </w:r>
    </w:p>
    <w:p w14:paraId="4B5FED96" w14:textId="77777777" w:rsidR="00E31A44" w:rsidRDefault="00E31A44" w:rsidP="00145DA5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3A2A7413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09B3DBEA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54085FC5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604EF882" w14:textId="77777777"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37A71E47" w14:textId="77777777" w:rsidR="00E31A44" w:rsidRDefault="00E31A44" w:rsidP="00145DA5">
      <w:pPr>
        <w:pStyle w:val="Heading3"/>
      </w:pPr>
      <w:r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14:paraId="622B2B75" w14:textId="77777777"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14:paraId="2D2F08B0" w14:textId="77777777" w:rsidR="00E34EBE" w:rsidRDefault="00E34EBE" w:rsidP="00E34EBE">
      <w:pPr>
        <w:pStyle w:val="Heading4"/>
      </w:pPr>
      <w:r>
        <w:t>Question:</w:t>
      </w:r>
    </w:p>
    <w:p w14:paraId="006D11F9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3571C40" w14:textId="7A9E8EE0" w:rsidR="00E34EBE" w:rsidRPr="00430305" w:rsidRDefault="00430305" w:rsidP="00E34EBE">
      <w:pPr>
        <w:pStyle w:val="AnswerLineL50"/>
        <w:rPr>
          <w:color w:val="FF0000"/>
        </w:rPr>
      </w:pPr>
      <w:r>
        <w:rPr>
          <w:color w:val="FF0000"/>
        </w:rPr>
        <w:t>2001:db8:13::2</w:t>
      </w:r>
    </w:p>
    <w:p w14:paraId="6FE3B630" w14:textId="77777777" w:rsidR="00E31A44" w:rsidRDefault="00E31A44" w:rsidP="00E34EBE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0DD14D3F" w14:textId="77777777" w:rsidR="00E34EBE" w:rsidRDefault="00E31A44" w:rsidP="0093296A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14:paraId="318D1C77" w14:textId="77777777" w:rsidR="00E34EBE" w:rsidRDefault="00E34EBE" w:rsidP="00E34EBE">
      <w:pPr>
        <w:pStyle w:val="Heading4"/>
      </w:pPr>
      <w:r>
        <w:t>Question:</w:t>
      </w:r>
    </w:p>
    <w:p w14:paraId="0D89CC03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A644D34" w14:textId="595904BB" w:rsidR="00E34EBE" w:rsidRPr="00430305" w:rsidRDefault="00430305" w:rsidP="00E34EBE">
      <w:pPr>
        <w:pStyle w:val="AnswerLineL50"/>
        <w:rPr>
          <w:color w:val="FF0000"/>
        </w:rPr>
      </w:pPr>
      <w:r>
        <w:rPr>
          <w:color w:val="FF0000"/>
        </w:rPr>
        <w:t>No IPv6 address was reached.</w:t>
      </w:r>
    </w:p>
    <w:p w14:paraId="74F2B3FB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1DEF9A33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BFB4D4E" w14:textId="77777777" w:rsidR="00E34EBE" w:rsidRDefault="00E31A44" w:rsidP="0093296A">
      <w:pPr>
        <w:pStyle w:val="SubStepAlpha"/>
      </w:pPr>
      <w:r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Default="00E34EBE" w:rsidP="00E34EBE">
      <w:pPr>
        <w:pStyle w:val="Heading4"/>
      </w:pPr>
      <w:r>
        <w:lastRenderedPageBreak/>
        <w:t>Question:</w:t>
      </w:r>
    </w:p>
    <w:p w14:paraId="739D97D8" w14:textId="77777777" w:rsidR="00E34EBE" w:rsidRDefault="00E31A44" w:rsidP="00E34EBE">
      <w:pPr>
        <w:pStyle w:val="BodyTextL50"/>
        <w:spacing w:before="0"/>
      </w:pPr>
      <w:r>
        <w:t>Is there a discrepancy?</w:t>
      </w:r>
    </w:p>
    <w:p w14:paraId="7FD73E8A" w14:textId="512E24AC" w:rsidR="00E34EBE" w:rsidRPr="00425FAF" w:rsidRDefault="00425FAF" w:rsidP="00E34EBE">
      <w:pPr>
        <w:pStyle w:val="AnswerLineL50"/>
        <w:rPr>
          <w:color w:val="FF0000"/>
        </w:rPr>
      </w:pPr>
      <w:r>
        <w:rPr>
          <w:color w:val="FF0000"/>
        </w:rPr>
        <w:t>Yes.</w:t>
      </w:r>
    </w:p>
    <w:p w14:paraId="7F8724BF" w14:textId="77777777"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14:paraId="6996F915" w14:textId="77777777" w:rsidR="00E31A44" w:rsidRDefault="00E31A44" w:rsidP="00145DA5">
      <w:pPr>
        <w:pStyle w:val="Heading3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14:paraId="5FDE90F0" w14:textId="77777777"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14:paraId="786B401E" w14:textId="77777777" w:rsidR="00E34EBE" w:rsidRDefault="00E34EBE" w:rsidP="00E34EBE">
      <w:pPr>
        <w:pStyle w:val="Heading4"/>
      </w:pPr>
      <w:r>
        <w:t>Question:</w:t>
      </w:r>
    </w:p>
    <w:p w14:paraId="4587C58B" w14:textId="77777777" w:rsidR="00E34EBE" w:rsidRDefault="00E31A44" w:rsidP="00E34EBE">
      <w:pPr>
        <w:pStyle w:val="BodyTextL50"/>
        <w:spacing w:before="0"/>
      </w:pPr>
      <w:r>
        <w:t>What is the error?</w:t>
      </w:r>
    </w:p>
    <w:p w14:paraId="04B24F13" w14:textId="228A8EE1" w:rsidR="00E34EBE" w:rsidRPr="00425FAF" w:rsidRDefault="00425FAF" w:rsidP="00E34EBE">
      <w:pPr>
        <w:pStyle w:val="AnswerLineL50"/>
        <w:rPr>
          <w:color w:val="FF0000"/>
        </w:rPr>
      </w:pPr>
      <w:r>
        <w:rPr>
          <w:color w:val="FF0000"/>
        </w:rPr>
        <w:t>PC4 is using the wrong default gateway.</w:t>
      </w:r>
    </w:p>
    <w:p w14:paraId="47903CC1" w14:textId="77777777" w:rsidR="00E34EBE" w:rsidRDefault="00E31A44" w:rsidP="00E34EBE">
      <w:pPr>
        <w:pStyle w:val="BodyTextL50"/>
      </w:pPr>
      <w:r>
        <w:t>What solution would you propose to correct the problem?</w:t>
      </w:r>
    </w:p>
    <w:p w14:paraId="0377A271" w14:textId="5FA88873" w:rsidR="00E34EBE" w:rsidRPr="00425FAF" w:rsidRDefault="00425FAF" w:rsidP="00E34EBE">
      <w:pPr>
        <w:pStyle w:val="AnswerLineL50"/>
        <w:rPr>
          <w:color w:val="FF0000"/>
        </w:rPr>
      </w:pPr>
      <w:r>
        <w:rPr>
          <w:color w:val="FF0000"/>
        </w:rPr>
        <w:t xml:space="preserve">Configure PC4 within the correct </w:t>
      </w:r>
      <w:proofErr w:type="gramStart"/>
      <w:r>
        <w:rPr>
          <w:color w:val="FF0000"/>
        </w:rPr>
        <w:t>default  gateway</w:t>
      </w:r>
      <w:proofErr w:type="gramEnd"/>
      <w:r>
        <w:rPr>
          <w:color w:val="FF0000"/>
        </w:rPr>
        <w:t>.</w:t>
      </w:r>
    </w:p>
    <w:p w14:paraId="1F9F72DD" w14:textId="77777777" w:rsidR="00E31A44" w:rsidRDefault="00E31A44" w:rsidP="00E31A44">
      <w:pPr>
        <w:pStyle w:val="Heading3"/>
      </w:pPr>
      <w:r w:rsidRPr="00F9482F">
        <w:t>Implement the plan.</w:t>
      </w:r>
    </w:p>
    <w:p w14:paraId="4306496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633AA1F9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41F6C350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32AFAB0E" w14:textId="77777777"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18420D82" w14:textId="77777777" w:rsidR="00E34EBE" w:rsidRDefault="00E34EBE" w:rsidP="00E34EBE">
      <w:pPr>
        <w:pStyle w:val="Heading4"/>
      </w:pPr>
      <w:r>
        <w:t>Question:</w:t>
      </w:r>
    </w:p>
    <w:p w14:paraId="390CEA67" w14:textId="77777777" w:rsidR="00E34EBE" w:rsidRDefault="00E34EBE" w:rsidP="00E34EBE">
      <w:pPr>
        <w:pStyle w:val="BodyTextL50"/>
        <w:spacing w:before="0"/>
      </w:pPr>
      <w:r>
        <w:t>Is the problem resolved?</w:t>
      </w:r>
    </w:p>
    <w:p w14:paraId="3F893168" w14:textId="44212227" w:rsidR="00E34EBE" w:rsidRPr="00425FAF" w:rsidRDefault="00425FAF" w:rsidP="002E0346">
      <w:pPr>
        <w:pStyle w:val="AnswerLineL25"/>
        <w:rPr>
          <w:color w:val="FF0000"/>
        </w:rPr>
      </w:pPr>
      <w:r>
        <w:rPr>
          <w:color w:val="FF0000"/>
        </w:rPr>
        <w:t>Yes, it is.</w:t>
      </w:r>
    </w:p>
    <w:p w14:paraId="6889A96A" w14:textId="77777777" w:rsidR="00E31A44" w:rsidRDefault="00E31A44" w:rsidP="00FC50A6">
      <w:pPr>
        <w:pStyle w:val="Heading3"/>
        <w:spacing w:before="120"/>
      </w:pPr>
      <w:r w:rsidRPr="004D57FA">
        <w:t xml:space="preserve">Document the </w:t>
      </w:r>
      <w:r>
        <w:t>s</w:t>
      </w:r>
      <w:r w:rsidRPr="004D57FA">
        <w:t>olution.</w:t>
      </w:r>
    </w:p>
    <w:p w14:paraId="04352DF0" w14:textId="77777777" w:rsidR="0046332E" w:rsidRPr="0046332E" w:rsidRDefault="0046332E" w:rsidP="0046332E">
      <w:pPr>
        <w:pStyle w:val="ConfigWindow"/>
      </w:pPr>
      <w:r>
        <w:t>End of document</w:t>
      </w:r>
    </w:p>
    <w:sectPr w:rsidR="0046332E" w:rsidRPr="0046332E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E1CBA" w14:textId="77777777" w:rsidR="007F3D28" w:rsidRDefault="007F3D28" w:rsidP="00710659">
      <w:pPr>
        <w:spacing w:after="0" w:line="240" w:lineRule="auto"/>
      </w:pPr>
      <w:r>
        <w:separator/>
      </w:r>
    </w:p>
    <w:p w14:paraId="5460EAA7" w14:textId="77777777" w:rsidR="007F3D28" w:rsidRDefault="007F3D28"/>
  </w:endnote>
  <w:endnote w:type="continuationSeparator" w:id="0">
    <w:p w14:paraId="7CE20587" w14:textId="77777777" w:rsidR="007F3D28" w:rsidRDefault="007F3D28" w:rsidP="00710659">
      <w:pPr>
        <w:spacing w:after="0" w:line="240" w:lineRule="auto"/>
      </w:pPr>
      <w:r>
        <w:continuationSeparator/>
      </w:r>
    </w:p>
    <w:p w14:paraId="05FB16BD" w14:textId="77777777" w:rsidR="007F3D28" w:rsidRDefault="007F3D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36B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DD035" w14:textId="5E3A16DC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C611A">
      <w:rPr>
        <w:noProof/>
      </w:rPr>
      <w:t>2024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4E1DA" w14:textId="0BF85378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CC611A">
      <w:rPr>
        <w:noProof/>
      </w:rPr>
      <w:t>2024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72ED5" w14:textId="77777777" w:rsidR="007F3D28" w:rsidRDefault="007F3D28" w:rsidP="00710659">
      <w:pPr>
        <w:spacing w:after="0" w:line="240" w:lineRule="auto"/>
      </w:pPr>
      <w:r>
        <w:separator/>
      </w:r>
    </w:p>
    <w:p w14:paraId="771C9B82" w14:textId="77777777" w:rsidR="007F3D28" w:rsidRDefault="007F3D28"/>
  </w:footnote>
  <w:footnote w:type="continuationSeparator" w:id="0">
    <w:p w14:paraId="117DEACC" w14:textId="77777777" w:rsidR="007F3D28" w:rsidRDefault="007F3D28" w:rsidP="00710659">
      <w:pPr>
        <w:spacing w:after="0" w:line="240" w:lineRule="auto"/>
      </w:pPr>
      <w:r>
        <w:continuationSeparator/>
      </w:r>
    </w:p>
    <w:p w14:paraId="26A54AF5" w14:textId="77777777" w:rsidR="007F3D28" w:rsidRDefault="007F3D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069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91388534">
    <w:abstractNumId w:val="5"/>
  </w:num>
  <w:num w:numId="2" w16cid:durableId="173686048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156608395">
    <w:abstractNumId w:val="2"/>
  </w:num>
  <w:num w:numId="4" w16cid:durableId="1755513831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640763519">
    <w:abstractNumId w:val="3"/>
  </w:num>
  <w:num w:numId="6" w16cid:durableId="2137798380">
    <w:abstractNumId w:val="0"/>
  </w:num>
  <w:num w:numId="7" w16cid:durableId="1973709438">
    <w:abstractNumId w:val="1"/>
  </w:num>
  <w:num w:numId="8" w16cid:durableId="121969121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2010212083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1339649132">
    <w:abstractNumId w:val="6"/>
  </w:num>
  <w:num w:numId="11" w16cid:durableId="15493401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93263963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B5BD3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5FAF"/>
    <w:rsid w:val="00426FA5"/>
    <w:rsid w:val="0043030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6EF0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3D28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5CF1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611A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360"/>
    <w:rsid w:val="00F6280E"/>
    <w:rsid w:val="00F666EC"/>
    <w:rsid w:val="00F7050A"/>
    <w:rsid w:val="00F71950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413E54"/>
    <w:rsid w:val="00453253"/>
    <w:rsid w:val="00815D94"/>
    <w:rsid w:val="009347A8"/>
    <w:rsid w:val="00941429"/>
    <w:rsid w:val="009A1143"/>
    <w:rsid w:val="00C30D28"/>
    <w:rsid w:val="00F62360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7</TotalTime>
  <Pages>1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Chheang Sovanpanha</cp:lastModifiedBy>
  <cp:revision>4</cp:revision>
  <cp:lastPrinted>2024-07-09T08:06:00Z</cp:lastPrinted>
  <dcterms:created xsi:type="dcterms:W3CDTF">2024-07-09T08:06:00Z</dcterms:created>
  <dcterms:modified xsi:type="dcterms:W3CDTF">2024-07-09T08:06:00Z</dcterms:modified>
</cp:coreProperties>
</file>