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015D2" w14:textId="36AAEA63" w:rsidR="006D5FDF" w:rsidRDefault="006D5FDF" w:rsidP="0073604C">
      <w:pPr>
        <w:pStyle w:val="Title"/>
        <w:rPr>
          <w:b w:val="0"/>
          <w:color w:val="EE0000"/>
        </w:rPr>
      </w:pPr>
      <w:r>
        <w:rPr>
          <w:b w:val="0"/>
          <w:color w:val="EE0000"/>
        </w:rPr>
        <w:t>Name: Chheang Sovanpanha</w:t>
      </w:r>
    </w:p>
    <w:p w14:paraId="24E140B9" w14:textId="4D9682AD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  <w:r w:rsidR="004D36D7" w:rsidRPr="00FD4A68">
        <w:t xml:space="preserve"> </w:t>
      </w:r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AF03C5" w14:paraId="6A5E9A48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6823380D" w:rsidR="00AF03C5" w:rsidRPr="006D5FDF" w:rsidRDefault="003A7C15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East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05E5B631" w:rsidR="00AF03C5" w:rsidRPr="006D5FDF" w:rsidRDefault="00577671" w:rsidP="008A5464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 w:rsidR="003A7C15">
              <w:rPr>
                <w:color w:val="FF0000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64BD9E17" w:rsidR="00AF03C5" w:rsidRPr="006D5FDF" w:rsidRDefault="00577671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255.255.255.</w:t>
            </w:r>
            <w:r w:rsidR="00DA7697">
              <w:rPr>
                <w:color w:val="FF0000"/>
              </w:rPr>
              <w:t>2</w:t>
            </w:r>
            <w:r w:rsidR="003A7C15">
              <w:rPr>
                <w:color w:val="FF0000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577671" w14:paraId="27AFEFE4" w14:textId="77777777" w:rsidTr="006118DA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51A139E2" w:rsidR="00577671" w:rsidRPr="006D5FDF" w:rsidRDefault="00577671" w:rsidP="00577671">
            <w:pPr>
              <w:pStyle w:val="ConfigWindow"/>
              <w:rPr>
                <w:color w:val="FF000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577671" w:rsidRDefault="00577671" w:rsidP="00577671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5A8E5352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 w:rsidR="003A7C15">
              <w:rPr>
                <w:color w:val="FF0000"/>
              </w:rPr>
              <w:t>33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98E2B" w14:textId="5D0387E1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 w:rsidR="00DA7697">
              <w:rPr>
                <w:color w:val="FF0000"/>
              </w:rPr>
              <w:t>2</w:t>
            </w:r>
            <w:r w:rsidR="003A7C15">
              <w:rPr>
                <w:color w:val="FF0000"/>
              </w:rPr>
              <w:t>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577671" w:rsidRDefault="00577671" w:rsidP="00577671">
            <w:pPr>
              <w:pStyle w:val="TableText"/>
            </w:pPr>
            <w:r>
              <w:t>N/A</w:t>
            </w:r>
          </w:p>
        </w:tc>
      </w:tr>
      <w:tr w:rsidR="00577671" w14:paraId="05C4CADA" w14:textId="77777777" w:rsidTr="006118DA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2BDCD341" w:rsidR="00577671" w:rsidRPr="006D5FDF" w:rsidRDefault="00577671" w:rsidP="00577671">
            <w:pPr>
              <w:pStyle w:val="ConfigWindow"/>
              <w:rPr>
                <w:color w:val="FF000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577671" w:rsidRDefault="00577671" w:rsidP="00577671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77F52800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9</w:t>
            </w:r>
            <w:r w:rsidR="003A7C15">
              <w:rPr>
                <w:color w:val="FF0000"/>
              </w:rPr>
              <w:t>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4E96C" w14:textId="31C66024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 w:rsidR="00DA7697">
              <w:rPr>
                <w:color w:val="FF0000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577671" w:rsidRDefault="00577671" w:rsidP="00577671">
            <w:pPr>
              <w:pStyle w:val="TableText"/>
            </w:pPr>
            <w:r>
              <w:t>N/A</w:t>
            </w:r>
          </w:p>
        </w:tc>
      </w:tr>
      <w:tr w:rsidR="00577671" w14:paraId="4726CD0C" w14:textId="77777777" w:rsidTr="006118DA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369EA6D7" w:rsidR="00577671" w:rsidRPr="006D5FDF" w:rsidRDefault="003A7C15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Wast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577671" w:rsidRDefault="00577671" w:rsidP="00577671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4B5828BF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 w:rsidR="003A7C15">
              <w:rPr>
                <w:color w:val="FF0000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C7F8E1" w14:textId="557C38D5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 w:rsidR="00DA7697">
              <w:rPr>
                <w:color w:val="FF0000"/>
              </w:rPr>
              <w:t>2</w:t>
            </w:r>
            <w:r w:rsidR="003A7C15">
              <w:rPr>
                <w:color w:val="FF0000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577671" w:rsidRDefault="00577671" w:rsidP="00577671">
            <w:pPr>
              <w:pStyle w:val="TableText"/>
            </w:pPr>
            <w:r>
              <w:t>N/A</w:t>
            </w:r>
          </w:p>
        </w:tc>
      </w:tr>
      <w:tr w:rsidR="00577671" w14:paraId="5677A8B1" w14:textId="77777777" w:rsidTr="006118DA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3205518F" w:rsidR="00577671" w:rsidRPr="006D5FDF" w:rsidRDefault="00577671" w:rsidP="00577671">
            <w:pPr>
              <w:pStyle w:val="ConfigWindow"/>
              <w:rPr>
                <w:color w:val="FF000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577671" w:rsidRDefault="00577671" w:rsidP="00577671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09F91B82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 w:rsidR="003A7C15">
              <w:rPr>
                <w:color w:val="FF0000"/>
              </w:rPr>
              <w:t>81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929266" w14:textId="0D9C7A3B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 w:rsidR="00DA7697">
              <w:rPr>
                <w:color w:val="FF0000"/>
              </w:rPr>
              <w:t>2</w:t>
            </w:r>
            <w:r w:rsidR="003A7C15">
              <w:rPr>
                <w:color w:val="FF0000"/>
              </w:rPr>
              <w:t>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577671" w:rsidRDefault="00577671" w:rsidP="00577671">
            <w:pPr>
              <w:pStyle w:val="TableText"/>
            </w:pPr>
            <w:r>
              <w:t>N/A</w:t>
            </w:r>
          </w:p>
        </w:tc>
      </w:tr>
      <w:tr w:rsidR="00577671" w14:paraId="693A3108" w14:textId="77777777" w:rsidTr="006118DA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49C8A8EC" w:rsidR="00577671" w:rsidRPr="006D5FDF" w:rsidRDefault="00577671" w:rsidP="00577671">
            <w:pPr>
              <w:pStyle w:val="ConfigWindow"/>
              <w:rPr>
                <w:color w:val="FF0000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577671" w:rsidRDefault="00577671" w:rsidP="00577671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6284680D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9</w:t>
            </w:r>
            <w:r w:rsidR="003A7C15">
              <w:rPr>
                <w:color w:val="FF0000"/>
              </w:rPr>
              <w:t>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42D41E" w14:textId="573C662E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 w:rsidR="00DA7697">
              <w:rPr>
                <w:color w:val="FF0000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577671" w:rsidRDefault="00577671" w:rsidP="00577671">
            <w:pPr>
              <w:pStyle w:val="TableText"/>
            </w:pPr>
            <w:r>
              <w:t>N/A</w:t>
            </w:r>
          </w:p>
        </w:tc>
      </w:tr>
      <w:tr w:rsidR="00DA7697" w14:paraId="29B2747D" w14:textId="77777777" w:rsidTr="00996451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7308CC3A" w:rsidR="00DA7697" w:rsidRPr="006D5FDF" w:rsidRDefault="00DA7697" w:rsidP="00DA7697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DA7697" w:rsidRDefault="00DA7697" w:rsidP="00DA7697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1742B" w14:textId="0C8FC642" w:rsidR="00DA7697" w:rsidRPr="006D5FDF" w:rsidRDefault="00DA7697" w:rsidP="00DA7697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 w:rsidR="0018686D">
              <w:rPr>
                <w:color w:val="FF0000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270F5" w14:textId="20A1C7E8" w:rsidR="00DA7697" w:rsidRPr="006D5FDF" w:rsidRDefault="00DA7697" w:rsidP="00DA7697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>
              <w:rPr>
                <w:color w:val="FF000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3DC6A726" w:rsidR="00DA7697" w:rsidRPr="006D5FDF" w:rsidRDefault="00DA7697" w:rsidP="00DA7697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 w:rsidR="0018686D">
              <w:rPr>
                <w:color w:val="FF0000"/>
              </w:rPr>
              <w:t>1</w:t>
            </w:r>
          </w:p>
        </w:tc>
      </w:tr>
      <w:tr w:rsidR="00DA7697" w14:paraId="712FE20C" w14:textId="77777777" w:rsidTr="00996451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3726A73C" w:rsidR="00DA7697" w:rsidRPr="006D5FDF" w:rsidRDefault="00DA7697" w:rsidP="00DA7697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DA7697" w:rsidRDefault="00DA7697" w:rsidP="00DA7697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A7C8" w14:textId="53981867" w:rsidR="00DA7697" w:rsidRPr="006D5FDF" w:rsidRDefault="00DA7697" w:rsidP="00DA7697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 w:rsidR="0018686D">
              <w:rPr>
                <w:color w:val="FF0000"/>
              </w:rPr>
              <w:t>34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EE7C98" w14:textId="13B3E818" w:rsidR="00DA7697" w:rsidRPr="006D5FDF" w:rsidRDefault="00DA7697" w:rsidP="00DA7697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>
              <w:rPr>
                <w:color w:val="FF000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6B25202D" w:rsidR="00DA7697" w:rsidRPr="006D5FDF" w:rsidRDefault="00DA7697" w:rsidP="00DA7697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 w:rsidR="0018686D">
              <w:rPr>
                <w:color w:val="FF0000"/>
              </w:rPr>
              <w:t>33</w:t>
            </w:r>
          </w:p>
        </w:tc>
      </w:tr>
      <w:tr w:rsidR="003A7C15" w14:paraId="7D39322F" w14:textId="77777777" w:rsidTr="002E6885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9F1881" w14:textId="15B01DCC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BB984" w14:textId="2073E105" w:rsidR="003A7C15" w:rsidRDefault="003A7C15" w:rsidP="003A7C1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89070C" w14:textId="188C425A" w:rsidR="003A7C15" w:rsidRPr="00BE4EA4" w:rsidRDefault="003A7C15" w:rsidP="003A7C15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>
              <w:rPr>
                <w:color w:val="FF0000"/>
              </w:rPr>
              <w:t>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E02834" w14:textId="57DA3FC0" w:rsidR="003A7C15" w:rsidRPr="005855AA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7352B7" w14:textId="6ACC8668" w:rsidR="003A7C15" w:rsidRPr="00AF6F9D" w:rsidRDefault="003A7C15" w:rsidP="003A7C15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65</w:t>
            </w:r>
          </w:p>
        </w:tc>
      </w:tr>
      <w:tr w:rsidR="003A7C15" w14:paraId="064221A9" w14:textId="77777777" w:rsidTr="00996451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2A14AC" w14:textId="434D45EF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681315" w14:textId="0680A8EF" w:rsidR="003A7C15" w:rsidRDefault="003A7C15" w:rsidP="003A7C1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0C533" w14:textId="10DD9AC4" w:rsidR="003A7C15" w:rsidRPr="00BE4EA4" w:rsidRDefault="003A7C15" w:rsidP="003A7C15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>
              <w:rPr>
                <w:color w:val="FF0000"/>
              </w:rPr>
              <w:t>82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8A14AF" w14:textId="2086FEB0" w:rsidR="003A7C15" w:rsidRPr="005855AA" w:rsidRDefault="003A7C15" w:rsidP="003A7C15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>
              <w:rPr>
                <w:color w:val="FF0000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4871CA" w14:textId="75E5633A" w:rsidR="003A7C15" w:rsidRPr="00AF6F9D" w:rsidRDefault="003A7C15" w:rsidP="003A7C15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81</w:t>
            </w:r>
          </w:p>
        </w:tc>
      </w:tr>
      <w:tr w:rsidR="003A7C15" w14:paraId="5BBF1FAC" w14:textId="77777777" w:rsidTr="00996451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443FB2" w14:textId="67228CDC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E1-22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C73FE" w14:textId="3382B1A9" w:rsidR="003A7C15" w:rsidRDefault="003A7C15" w:rsidP="003A7C1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AB96E" w14:textId="37E65CCA" w:rsidR="003A7C15" w:rsidRPr="00BE4EA4" w:rsidRDefault="003A7C15" w:rsidP="003A7C15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>
              <w:rPr>
                <w:color w:val="FF0000"/>
              </w:rPr>
              <w:t>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7888D9" w14:textId="1B82744C" w:rsidR="003A7C15" w:rsidRPr="005855AA" w:rsidRDefault="003A7C15" w:rsidP="003A7C15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>
              <w:rPr>
                <w:color w:val="FF000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26EF81" w14:textId="76B442F3" w:rsidR="003A7C15" w:rsidRPr="00AF6F9D" w:rsidRDefault="003A7C15" w:rsidP="003A7C15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1</w:t>
            </w:r>
          </w:p>
        </w:tc>
      </w:tr>
      <w:tr w:rsidR="003A7C15" w14:paraId="00763D47" w14:textId="77777777" w:rsidTr="00996451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CB09B" w14:textId="7C795F15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E2-47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A00E6A" w14:textId="57419DBE" w:rsidR="003A7C15" w:rsidRDefault="003A7C15" w:rsidP="003A7C1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5C5C2" w14:textId="0B4D5845" w:rsidR="003A7C15" w:rsidRPr="00BE4EA4" w:rsidRDefault="003A7C15" w:rsidP="003A7C15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>
              <w:rPr>
                <w:color w:val="FF0000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9087BB" w14:textId="3140052A" w:rsidR="003A7C15" w:rsidRPr="005855AA" w:rsidRDefault="003A7C15" w:rsidP="003A7C15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>
              <w:rPr>
                <w:color w:val="FF0000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B3EC1F" w14:textId="0012FBA5" w:rsidR="003A7C15" w:rsidRPr="00AF6F9D" w:rsidRDefault="003A7C15" w:rsidP="003A7C15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33</w:t>
            </w:r>
          </w:p>
        </w:tc>
      </w:tr>
      <w:tr w:rsidR="003A7C15" w14:paraId="77AF168C" w14:textId="77777777" w:rsidTr="008211D8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2037046A" w:rsidR="003A7C15" w:rsidRPr="006D5FDF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W1-201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3A7C15" w:rsidRDefault="003A7C15" w:rsidP="003A7C1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4A4D9" w14:textId="1266026D" w:rsidR="003A7C15" w:rsidRPr="006D5FDF" w:rsidRDefault="003A7C15" w:rsidP="003A7C15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>
              <w:rPr>
                <w:color w:val="FF0000"/>
              </w:rPr>
              <w:t>78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500C517B" w:rsidR="003A7C15" w:rsidRPr="006D5FDF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255.255.255.240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11E1C427" w:rsidR="003A7C15" w:rsidRPr="006D5FDF" w:rsidRDefault="003A7C15" w:rsidP="003A7C15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65</w:t>
            </w:r>
          </w:p>
        </w:tc>
      </w:tr>
      <w:tr w:rsidR="003A7C15" w14:paraId="7251DD91" w14:textId="77777777" w:rsidTr="00996451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0144D4BF" w:rsidR="003A7C15" w:rsidRPr="006D5FDF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W2-87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3A7C15" w:rsidRDefault="003A7C15" w:rsidP="003A7C1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FA1C82" w14:textId="036F627C" w:rsidR="003A7C15" w:rsidRPr="006D5FDF" w:rsidRDefault="003A7C15" w:rsidP="003A7C15">
            <w:pPr>
              <w:pStyle w:val="ConfigWindow"/>
              <w:rPr>
                <w:color w:val="FF0000"/>
              </w:rPr>
            </w:pPr>
            <w:r w:rsidRPr="00BE4EA4">
              <w:rPr>
                <w:color w:val="FF0000"/>
              </w:rPr>
              <w:t>172.19.67.</w:t>
            </w:r>
            <w:r>
              <w:rPr>
                <w:color w:val="FF0000"/>
              </w:rPr>
              <w:t>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48B1C" w14:textId="7B6FDE4C" w:rsidR="003A7C15" w:rsidRPr="006D5FDF" w:rsidRDefault="003A7C15" w:rsidP="003A7C15">
            <w:pPr>
              <w:pStyle w:val="ConfigWindow"/>
              <w:rPr>
                <w:color w:val="FF0000"/>
              </w:rPr>
            </w:pPr>
            <w:r w:rsidRPr="005855AA">
              <w:rPr>
                <w:color w:val="FF0000"/>
              </w:rPr>
              <w:t>255.255.255.</w:t>
            </w:r>
            <w:r>
              <w:rPr>
                <w:color w:val="FF0000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265284EA" w:rsidR="003A7C15" w:rsidRPr="006D5FDF" w:rsidRDefault="003A7C15" w:rsidP="003A7C15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81</w:t>
            </w:r>
          </w:p>
        </w:tc>
      </w:tr>
    </w:tbl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lastRenderedPageBreak/>
        <w:t>Instructions</w:t>
      </w:r>
    </w:p>
    <w:p w14:paraId="1EC1D0C9" w14:textId="3D4FE36F" w:rsidR="00427BE7" w:rsidRDefault="00427BE7" w:rsidP="00427BE7">
      <w:pPr>
        <w:pStyle w:val="BodyTextL25"/>
      </w:pPr>
      <w:r>
        <w:t xml:space="preserve">You have been given the network address </w:t>
      </w:r>
      <w:r w:rsidR="006D5FDF">
        <w:rPr>
          <w:b/>
          <w:color w:val="FF0000"/>
        </w:rPr>
        <w:t>172.19.67.0/24</w:t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7D2FB40B" w:rsidR="00AF03C5" w:rsidRPr="006D5FDF" w:rsidRDefault="006D5FDF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="00577671">
              <w:rPr>
                <w:color w:val="FF0000"/>
              </w:rPr>
              <w:t>S-</w:t>
            </w:r>
            <w:r>
              <w:rPr>
                <w:color w:val="FF0000"/>
              </w:rPr>
              <w:t>1</w:t>
            </w:r>
          </w:p>
        </w:tc>
        <w:tc>
          <w:tcPr>
            <w:tcW w:w="5130" w:type="dxa"/>
            <w:vAlign w:val="center"/>
          </w:tcPr>
          <w:p w14:paraId="3C788737" w14:textId="3AB9ECD6" w:rsidR="00AF03C5" w:rsidRPr="006D5FDF" w:rsidRDefault="006D5FDF" w:rsidP="008A5464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</w:tr>
      <w:tr w:rsidR="003A7C15" w14:paraId="5B41E31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C2B4139" w14:textId="2EA8F000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ES-2</w:t>
            </w:r>
          </w:p>
        </w:tc>
        <w:tc>
          <w:tcPr>
            <w:tcW w:w="5130" w:type="dxa"/>
            <w:vAlign w:val="center"/>
          </w:tcPr>
          <w:p w14:paraId="3272054B" w14:textId="220BEE7E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</w:tr>
      <w:tr w:rsidR="003A7C15" w14:paraId="220076A4" w14:textId="77777777" w:rsidTr="00924F68">
        <w:trPr>
          <w:jc w:val="center"/>
        </w:trPr>
        <w:tc>
          <w:tcPr>
            <w:tcW w:w="4765" w:type="dxa"/>
            <w:vAlign w:val="center"/>
          </w:tcPr>
          <w:p w14:paraId="10F0F673" w14:textId="12AB55BB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WS-1</w:t>
            </w:r>
          </w:p>
        </w:tc>
        <w:tc>
          <w:tcPr>
            <w:tcW w:w="5130" w:type="dxa"/>
            <w:vAlign w:val="center"/>
          </w:tcPr>
          <w:p w14:paraId="072B44F1" w14:textId="520498FC" w:rsidR="003A7C15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 w:rsidR="003A7C1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156DE247" w:rsidR="003A7C15" w:rsidRPr="006D5FDF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WS-2</w:t>
            </w:r>
          </w:p>
        </w:tc>
        <w:tc>
          <w:tcPr>
            <w:tcW w:w="5130" w:type="dxa"/>
            <w:vAlign w:val="center"/>
          </w:tcPr>
          <w:p w14:paraId="71290D39" w14:textId="338E7265" w:rsidR="003A7C15" w:rsidRPr="006D5FDF" w:rsidRDefault="003A7C15" w:rsidP="003A7C15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577671" w14:paraId="56CD1663" w14:textId="77777777" w:rsidTr="005D2C3F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66EEE880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</w:t>
            </w:r>
            <w:r>
              <w:rPr>
                <w:color w:val="FF0000"/>
              </w:rPr>
              <w:t>S-</w:t>
            </w:r>
            <w:r w:rsidR="0018686D">
              <w:rPr>
                <w:color w:val="FF0000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45C0E4F4" w:rsidR="00577671" w:rsidRPr="006D5FDF" w:rsidRDefault="0018686D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14C1D22B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172.19.67.0/27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A6BD13" w14:textId="7737F5BD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07032" w14:textId="168DD96B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6B0D16">
              <w:rPr>
                <w:color w:val="FF0000"/>
              </w:rPr>
              <w:t>172.19.67.</w:t>
            </w:r>
            <w:r>
              <w:rPr>
                <w:color w:val="FF0000"/>
              </w:rPr>
              <w:t>31</w:t>
            </w:r>
          </w:p>
        </w:tc>
      </w:tr>
      <w:tr w:rsidR="00577671" w14:paraId="006EBE01" w14:textId="77777777" w:rsidTr="005D2C3F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04CB489F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E</w:t>
            </w:r>
            <w:r>
              <w:rPr>
                <w:color w:val="FF0000"/>
              </w:rPr>
              <w:t>S-</w:t>
            </w:r>
            <w:r w:rsidR="0018686D">
              <w:rPr>
                <w:color w:val="FF0000"/>
              </w:rPr>
              <w:t>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52C277C8" w:rsidR="00577671" w:rsidRPr="006D5FDF" w:rsidRDefault="0018686D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E528D" w14:textId="6153F16C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713B89">
              <w:rPr>
                <w:color w:val="FF0000"/>
              </w:rPr>
              <w:t>172.19.67.</w:t>
            </w:r>
            <w:r>
              <w:rPr>
                <w:color w:val="FF0000"/>
              </w:rPr>
              <w:t>32/27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1C55D" w14:textId="50B45C77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33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D47F7" w14:textId="0988BC72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6B0D16">
              <w:rPr>
                <w:color w:val="FF0000"/>
              </w:rPr>
              <w:t>172.19.67.</w:t>
            </w:r>
            <w:r>
              <w:rPr>
                <w:color w:val="FF0000"/>
              </w:rPr>
              <w:t>63</w:t>
            </w:r>
          </w:p>
        </w:tc>
      </w:tr>
      <w:tr w:rsidR="00577671" w14:paraId="46E451E3" w14:textId="77777777" w:rsidTr="005D2C3F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42431087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color w:val="FF0000"/>
              </w:rPr>
              <w:t>S-</w:t>
            </w:r>
            <w:r>
              <w:rPr>
                <w:color w:val="FF0000"/>
              </w:rPr>
              <w:t>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09847910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673205F9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713B89">
              <w:rPr>
                <w:color w:val="FF0000"/>
              </w:rPr>
              <w:t>172.19.67.</w:t>
            </w:r>
            <w:r>
              <w:rPr>
                <w:color w:val="FF0000"/>
              </w:rPr>
              <w:t>64/28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2AE2C84B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122913E7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6B0D16">
              <w:rPr>
                <w:color w:val="FF0000"/>
              </w:rPr>
              <w:t>172.19.67.</w:t>
            </w:r>
            <w:r>
              <w:rPr>
                <w:color w:val="FF0000"/>
              </w:rPr>
              <w:t>79</w:t>
            </w:r>
          </w:p>
        </w:tc>
      </w:tr>
      <w:tr w:rsidR="00577671" w14:paraId="54A48257" w14:textId="77777777" w:rsidTr="005D2C3F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534CC1B1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</w:t>
            </w:r>
            <w:r>
              <w:rPr>
                <w:color w:val="FF0000"/>
              </w:rPr>
              <w:t>S-</w:t>
            </w:r>
            <w:r>
              <w:rPr>
                <w:color w:val="FF0000"/>
              </w:rPr>
              <w:t>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42E85F55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784130E1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713B89">
              <w:rPr>
                <w:color w:val="FF0000"/>
              </w:rPr>
              <w:t>172.19.67.</w:t>
            </w:r>
            <w:r>
              <w:rPr>
                <w:color w:val="FF0000"/>
              </w:rPr>
              <w:t>80/28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550EC1E6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81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442EC5A3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6B0D16">
              <w:rPr>
                <w:color w:val="FF0000"/>
              </w:rPr>
              <w:t>172.19.67.</w:t>
            </w:r>
            <w:r>
              <w:rPr>
                <w:color w:val="FF0000"/>
              </w:rPr>
              <w:t>95</w:t>
            </w:r>
          </w:p>
        </w:tc>
      </w:tr>
      <w:tr w:rsidR="00577671" w14:paraId="55BEE112" w14:textId="77777777" w:rsidTr="005D2C3F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6C2EFDEB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WAN Link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03E9ADEB" w:rsidR="00577671" w:rsidRPr="006D5FDF" w:rsidRDefault="00577671" w:rsidP="00577671">
            <w:pPr>
              <w:pStyle w:val="ConfigWindow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0B592D9F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713B89">
              <w:rPr>
                <w:color w:val="FF0000"/>
              </w:rPr>
              <w:t>172.19.67.</w:t>
            </w:r>
            <w:r>
              <w:rPr>
                <w:color w:val="FF0000"/>
              </w:rPr>
              <w:t>96/30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30D1A2EC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AF6F9D">
              <w:rPr>
                <w:color w:val="FF0000"/>
              </w:rPr>
              <w:t>172.19.67.</w:t>
            </w:r>
            <w:r>
              <w:rPr>
                <w:color w:val="FF0000"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0D9D881F" w:rsidR="00577671" w:rsidRPr="006D5FDF" w:rsidRDefault="00577671" w:rsidP="00577671">
            <w:pPr>
              <w:pStyle w:val="ConfigWindow"/>
              <w:rPr>
                <w:color w:val="FF0000"/>
              </w:rPr>
            </w:pPr>
            <w:r w:rsidRPr="006B0D16">
              <w:rPr>
                <w:color w:val="FF0000"/>
              </w:rPr>
              <w:t>172.19.67.</w:t>
            </w:r>
            <w:r>
              <w:rPr>
                <w:color w:val="FF0000"/>
              </w:rPr>
              <w:t>99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[[R2Name]]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t>End of document</w:t>
      </w:r>
    </w:p>
    <w:sectPr w:rsidR="008A54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0FC50" w14:textId="77777777" w:rsidR="00B636C6" w:rsidRDefault="00B636C6" w:rsidP="00710659">
      <w:pPr>
        <w:spacing w:after="0" w:line="240" w:lineRule="auto"/>
      </w:pPr>
      <w:r>
        <w:separator/>
      </w:r>
    </w:p>
    <w:p w14:paraId="5E8C7BED" w14:textId="77777777" w:rsidR="00B636C6" w:rsidRDefault="00B636C6"/>
  </w:endnote>
  <w:endnote w:type="continuationSeparator" w:id="0">
    <w:p w14:paraId="6449E6B9" w14:textId="77777777" w:rsidR="00B636C6" w:rsidRDefault="00B636C6" w:rsidP="00710659">
      <w:pPr>
        <w:spacing w:after="0" w:line="240" w:lineRule="auto"/>
      </w:pPr>
      <w:r>
        <w:continuationSeparator/>
      </w:r>
    </w:p>
    <w:p w14:paraId="022545D7" w14:textId="77777777" w:rsidR="00B636C6" w:rsidRDefault="00B63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54F8" w14:textId="5EFA6A61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E4857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7DDBD" w14:textId="1AFC09AC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E4857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0ED31" w14:textId="77777777" w:rsidR="00B636C6" w:rsidRDefault="00B636C6" w:rsidP="00710659">
      <w:pPr>
        <w:spacing w:after="0" w:line="240" w:lineRule="auto"/>
      </w:pPr>
      <w:r>
        <w:separator/>
      </w:r>
    </w:p>
    <w:p w14:paraId="76687126" w14:textId="77777777" w:rsidR="00B636C6" w:rsidRDefault="00B636C6"/>
  </w:footnote>
  <w:footnote w:type="continuationSeparator" w:id="0">
    <w:p w14:paraId="1A91B763" w14:textId="77777777" w:rsidR="00B636C6" w:rsidRDefault="00B636C6" w:rsidP="00710659">
      <w:pPr>
        <w:spacing w:after="0" w:line="240" w:lineRule="auto"/>
      </w:pPr>
      <w:r>
        <w:continuationSeparator/>
      </w:r>
    </w:p>
    <w:p w14:paraId="633522C9" w14:textId="77777777" w:rsidR="00B636C6" w:rsidRDefault="00B636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42976059">
    <w:abstractNumId w:val="6"/>
  </w:num>
  <w:num w:numId="2" w16cid:durableId="129460490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72114599">
    <w:abstractNumId w:val="2"/>
  </w:num>
  <w:num w:numId="4" w16cid:durableId="2146197141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34195664">
    <w:abstractNumId w:val="4"/>
  </w:num>
  <w:num w:numId="6" w16cid:durableId="856120760">
    <w:abstractNumId w:val="0"/>
  </w:num>
  <w:num w:numId="7" w16cid:durableId="100684223">
    <w:abstractNumId w:val="1"/>
  </w:num>
  <w:num w:numId="8" w16cid:durableId="26372982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69435096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1286473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246691">
    <w:abstractNumId w:val="3"/>
  </w:num>
  <w:num w:numId="12" w16cid:durableId="931620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1036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7576648">
    <w:abstractNumId w:val="7"/>
  </w:num>
  <w:num w:numId="15" w16cid:durableId="959603363">
    <w:abstractNumId w:val="8"/>
  </w:num>
  <w:num w:numId="16" w16cid:durableId="20305666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456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17851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86D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A7C1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67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FDF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857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17DDD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36C6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A7697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117851"/>
    <w:rsid w:val="006102FA"/>
    <w:rsid w:val="00756D74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5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Chheang Sovanpanha</cp:lastModifiedBy>
  <cp:revision>4</cp:revision>
  <cp:lastPrinted>2024-06-27T18:35:00Z</cp:lastPrinted>
  <dcterms:created xsi:type="dcterms:W3CDTF">2024-06-27T18:35:00Z</dcterms:created>
  <dcterms:modified xsi:type="dcterms:W3CDTF">2024-06-27T18:35:00Z</dcterms:modified>
</cp:coreProperties>
</file>